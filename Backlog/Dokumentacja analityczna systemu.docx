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C95464" w:rsidP="002E76BA">
            <w:pPr>
              <w:jc w:val="center"/>
            </w:pPr>
            <w: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rPr>
                <w:b/>
                <w:sz w:val="48"/>
              </w:rPr>
              <w:t>PAC-MEN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NoSpacing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NoSpacing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000615" w:rsidRDefault="00000615" w:rsidP="00000615">
            <w:pPr>
              <w:pStyle w:val="NoSpacing"/>
              <w:jc w:val="center"/>
            </w:pPr>
            <w:r>
              <w:t>Mateusz Ciechan – Product owner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Kamil Oleszek – Scrum master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Łukasz Ujma - Architekt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Aleksander Giera – Architekt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Alicja Frankowicz – Programista/Grafik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Grzegorz Ryniak – Programista/Grafik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Karol Cwynar - Programista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Elżbieta Dziedzic - Tester</w:t>
            </w:r>
          </w:p>
          <w:p w:rsidR="00000615" w:rsidRDefault="00000615" w:rsidP="00000615">
            <w:pPr>
              <w:pStyle w:val="NoSpacing"/>
              <w:jc w:val="center"/>
            </w:pPr>
            <w:r>
              <w:t>Michał Niemczyk - Tester</w:t>
            </w:r>
          </w:p>
          <w:p w:rsidR="00C95464" w:rsidRPr="00062508" w:rsidRDefault="00C95464" w:rsidP="00C95464">
            <w:pPr>
              <w:pStyle w:val="NoSpacing"/>
              <w:jc w:val="center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C95464" w:rsidP="002D31E8">
            <w:pPr>
              <w:pStyle w:val="NoSpacing"/>
              <w:jc w:val="center"/>
            </w:pPr>
            <w:r>
              <w:t>14.10.2016</w:t>
            </w: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NoSpacing"/>
            </w:pPr>
            <w:r w:rsidRPr="00062508">
              <w:t>[Wpisz tutaj streszczenie dokumentu. Streszczenie jest zazwyczaj krótkim podsumowaniem treści dokumentu. Wpisz tutaj streszczenie dokumentu. Streszczenie jest zazwyczaj krótkim podsumowaniem treści dokumentu.]</w:t>
            </w: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3A36C4" w:rsidRDefault="00F6051A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259470600" w:history="1">
        <w:r w:rsidR="003A36C4" w:rsidRPr="001E5320">
          <w:rPr>
            <w:rStyle w:val="Hyperlink"/>
            <w:noProof/>
          </w:rPr>
          <w:t>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Wprowadzenie</w:t>
        </w:r>
        <w:r w:rsidR="003A36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6C4" w:rsidRDefault="00352090" w:rsidP="0034301F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1" w:history="1">
        <w:r w:rsidR="003A36C4" w:rsidRPr="001E5320">
          <w:rPr>
            <w:rStyle w:val="Hyperlink"/>
            <w:noProof/>
          </w:rPr>
          <w:t>1.1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Opis system</w:t>
        </w:r>
        <w:r w:rsidR="003A36C4" w:rsidRPr="001E5320">
          <w:rPr>
            <w:rStyle w:val="Hyperlink"/>
            <w:noProof/>
          </w:rPr>
          <w:t>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_Toc259470601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3" w:history="1">
        <w:r w:rsidR="003A36C4" w:rsidRPr="001E5320">
          <w:rPr>
            <w:rStyle w:val="Hyperlink"/>
            <w:noProof/>
          </w:rPr>
          <w:t>1.</w:t>
        </w:r>
        <w:r w:rsidR="0034301F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Sło</w:t>
        </w:r>
        <w:r w:rsidR="003A36C4" w:rsidRPr="001E5320">
          <w:rPr>
            <w:rStyle w:val="Hyperlink"/>
            <w:noProof/>
          </w:rPr>
          <w:t>w</w:t>
        </w:r>
        <w:r w:rsidR="003A36C4" w:rsidRPr="001E5320">
          <w:rPr>
            <w:rStyle w:val="Hyperlink"/>
            <w:noProof/>
          </w:rPr>
          <w:t>nik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4" w:history="1">
        <w:r w:rsidR="003A36C4" w:rsidRPr="001E5320">
          <w:rPr>
            <w:rStyle w:val="Hyperlink"/>
            <w:noProof/>
          </w:rPr>
          <w:t>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funkcjonalne - przypadki użycia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5" w:history="1">
        <w:r w:rsidR="003A36C4" w:rsidRPr="001E5320">
          <w:rPr>
            <w:rStyle w:val="Hyperlink"/>
            <w:noProof/>
          </w:rPr>
          <w:t>2.1</w:t>
        </w:r>
        <w:r w:rsidR="003A36C4">
          <w:rPr>
            <w:noProof/>
            <w:lang w:eastAsia="pl-PL" w:bidi="ar-SA"/>
          </w:rPr>
          <w:tab/>
        </w:r>
        <w:r w:rsidR="006348D7">
          <w:rPr>
            <w:rStyle w:val="Hyperlink"/>
            <w:noProof/>
          </w:rPr>
          <w:t>PAC-MEN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06" w:history="1">
        <w:r w:rsidR="003A36C4" w:rsidRPr="001E5320">
          <w:rPr>
            <w:rStyle w:val="Hyperlink"/>
            <w:noProof/>
          </w:rPr>
          <w:t>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niefunkcjonalne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7" w:history="1">
        <w:r w:rsidR="003A36C4" w:rsidRPr="001E5320">
          <w:rPr>
            <w:rStyle w:val="Hyperlink"/>
            <w:noProof/>
          </w:rPr>
          <w:t>3.1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Wymagania względem projektu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_Toc259470607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8" w:history="1">
        <w:r w:rsidR="003A36C4" w:rsidRPr="001E5320">
          <w:rPr>
            <w:rStyle w:val="Hyperlink"/>
            <w:noProof/>
          </w:rPr>
          <w:t>3.2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Reguły biznesowe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_Toc259470608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09" w:history="1">
        <w:r w:rsidR="003A36C4" w:rsidRPr="001E5320">
          <w:rPr>
            <w:rStyle w:val="Hyperlink"/>
            <w:noProof/>
          </w:rPr>
          <w:t>3.3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Ograniczenia implementacji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_Toc259470609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0" w:history="1">
        <w:r w:rsidR="003A36C4" w:rsidRPr="001E5320">
          <w:rPr>
            <w:rStyle w:val="Hyperlink"/>
            <w:noProof/>
          </w:rPr>
          <w:t>3.4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Dostępność, wydajność, niezawodność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_Toc259470610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2" w:history="1">
        <w:r w:rsidR="00BC7D83">
          <w:rPr>
            <w:rStyle w:val="Hyperlink"/>
            <w:noProof/>
          </w:rPr>
          <w:t>3.5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Dokumentacja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_Toc259470612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2"/>
        <w:tabs>
          <w:tab w:val="left" w:pos="880"/>
          <w:tab w:val="right" w:leader="dot" w:pos="9062"/>
        </w:tabs>
        <w:rPr>
          <w:noProof/>
          <w:lang w:eastAsia="pl-PL" w:bidi="ar-SA"/>
        </w:rPr>
      </w:pPr>
      <w:hyperlink w:anchor="_Toc259470613" w:history="1">
        <w:r w:rsidR="00BC7D83">
          <w:rPr>
            <w:rStyle w:val="Hyperlink"/>
            <w:noProof/>
          </w:rPr>
          <w:t>3.6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Utrzymanie systemu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_Toc259470613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4" w:history="1">
        <w:r w:rsidR="003A36C4" w:rsidRPr="001E5320">
          <w:rPr>
            <w:rStyle w:val="Hyperlink"/>
            <w:noProof/>
          </w:rPr>
          <w:t>4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_Toc259470614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5" w:history="1">
        <w:r w:rsidR="003A36C4" w:rsidRPr="001E5320">
          <w:rPr>
            <w:rStyle w:val="Hyperlink"/>
            <w:noProof/>
          </w:rPr>
          <w:t>5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Modele stanów obiektów dziedziny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_Toc259470615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3A36C4" w:rsidRDefault="00352090">
      <w:pPr>
        <w:pStyle w:val="TOC1"/>
        <w:tabs>
          <w:tab w:val="left" w:pos="1100"/>
          <w:tab w:val="right" w:leader="dot" w:pos="9062"/>
        </w:tabs>
        <w:rPr>
          <w:noProof/>
          <w:lang w:eastAsia="pl-PL" w:bidi="ar-SA"/>
        </w:rPr>
      </w:pPr>
      <w:hyperlink w:anchor="_Toc259470616" w:history="1">
        <w:r w:rsidR="003A36C4" w:rsidRPr="001E5320">
          <w:rPr>
            <w:rStyle w:val="Hyperlink"/>
            <w:noProof/>
          </w:rPr>
          <w:t>6</w:t>
        </w:r>
        <w:r w:rsidR="003A36C4">
          <w:rPr>
            <w:noProof/>
            <w:lang w:eastAsia="pl-PL" w:bidi="ar-SA"/>
          </w:rPr>
          <w:tab/>
        </w:r>
        <w:r w:rsidR="003A36C4" w:rsidRPr="001E5320">
          <w:rPr>
            <w:rStyle w:val="Hyperlink"/>
            <w:noProof/>
          </w:rPr>
          <w:t>Problemy i ryzyka</w:t>
        </w:r>
        <w:r w:rsidR="003A36C4">
          <w:rPr>
            <w:noProof/>
            <w:webHidden/>
          </w:rPr>
          <w:tab/>
        </w:r>
        <w:r w:rsidR="00F6051A">
          <w:rPr>
            <w:noProof/>
            <w:webHidden/>
          </w:rPr>
          <w:fldChar w:fldCharType="begin"/>
        </w:r>
        <w:r w:rsidR="003A36C4">
          <w:rPr>
            <w:noProof/>
            <w:webHidden/>
          </w:rPr>
          <w:instrText xml:space="preserve"> PAGEREF _Toc259470616 \h </w:instrText>
        </w:r>
        <w:r w:rsidR="00F6051A">
          <w:rPr>
            <w:noProof/>
            <w:webHidden/>
          </w:rPr>
        </w:r>
        <w:r w:rsidR="00F6051A">
          <w:rPr>
            <w:noProof/>
            <w:webHidden/>
          </w:rPr>
          <w:fldChar w:fldCharType="separate"/>
        </w:r>
        <w:r w:rsidR="00C95464">
          <w:rPr>
            <w:noProof/>
            <w:webHidden/>
          </w:rPr>
          <w:t>3</w:t>
        </w:r>
        <w:r w:rsidR="00F6051A"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Heading1"/>
      </w:pPr>
      <w:bookmarkStart w:id="0" w:name="_Toc259470600"/>
      <w:r w:rsidRPr="00C335B7">
        <w:lastRenderedPageBreak/>
        <w:t>Wprowadzenie</w:t>
      </w:r>
      <w:bookmarkEnd w:id="0"/>
    </w:p>
    <w:p w:rsidR="004905D2" w:rsidRDefault="004905D2" w:rsidP="00E377BE">
      <w:pPr>
        <w:pStyle w:val="Heading2"/>
      </w:pPr>
      <w:bookmarkStart w:id="1" w:name="_Toc259470601"/>
      <w:r w:rsidRPr="00C335B7">
        <w:t>Opis systemu</w:t>
      </w:r>
      <w:bookmarkEnd w:id="1"/>
    </w:p>
    <w:p w:rsidR="003001E0" w:rsidRPr="003001E0" w:rsidRDefault="003001E0" w:rsidP="003001E0">
      <w:r>
        <w:t>Celem projektu jest stworzenie multiplayerowej gry opartej na popularnej grze Pac-Man. Zasady rozgrywki w dużym stopniu są takie same jak w oryginalnej grze Pac-Man, dodatkowym elementem jest możliwość lokalnej gry dla dwóch graczy. Celem gracza jest uzyskanie większej ilości punktów od przeciwnika przed zakończeniem gry sterując Pac-Manem poprzez zbieranie punktów umieszczonych na mapie, bądź zjadanie duchów po zebraniu boosta. Zakończenie gry następuje gdy wszystkie punkty na mapie zostaną zebrane, któryś z graczy zginie od dotknięcia ducha lub gracze się ze sobą zderzą.</w:t>
      </w:r>
    </w:p>
    <w:p w:rsidR="00056D49" w:rsidRDefault="00056D49" w:rsidP="00E377BE">
      <w:pPr>
        <w:pStyle w:val="Heading2"/>
      </w:pPr>
      <w:bookmarkStart w:id="2" w:name="_Toc259470603"/>
      <w:r w:rsidRPr="00C335B7">
        <w:t>Słownik</w:t>
      </w:r>
      <w:bookmarkEnd w:id="2"/>
    </w:p>
    <w:p w:rsidR="0034301F" w:rsidRPr="0034301F" w:rsidRDefault="0034301F" w:rsidP="0034301F">
      <w:r>
        <w:t>Pac-Man – postać którą steruje gracz</w:t>
      </w:r>
    </w:p>
    <w:p w:rsidR="003001E0" w:rsidRDefault="003001E0" w:rsidP="003001E0">
      <w:r>
        <w:t>Multiplayer – opcja gry w kilka osób</w:t>
      </w:r>
    </w:p>
    <w:p w:rsidR="0034301F" w:rsidRPr="003001E0" w:rsidRDefault="003001E0" w:rsidP="0034301F">
      <w:r>
        <w:t xml:space="preserve">Boost </w:t>
      </w:r>
      <w:r w:rsidR="001937EA">
        <w:t>–</w:t>
      </w:r>
      <w:r>
        <w:t xml:space="preserve"> </w:t>
      </w:r>
      <w:r w:rsidR="001937EA">
        <w:t>specjalny punkt na mapie po którego zdobyciu przez krótki czas Pac-Man gracza ma możliwość zjedzenia ducha bez stracenia życia.</w:t>
      </w:r>
    </w:p>
    <w:p w:rsidR="00C95464" w:rsidRPr="00C95464" w:rsidRDefault="000B3E49" w:rsidP="0034301F">
      <w:pPr>
        <w:pStyle w:val="Heading1"/>
      </w:pPr>
      <w:bookmarkStart w:id="3" w:name="_Toc259470604"/>
      <w:r>
        <w:t>Wymagania funkcjonalne - p</w:t>
      </w:r>
      <w:r w:rsidR="004905D2" w:rsidRPr="00C335B7">
        <w:t>rzypadki użycia</w:t>
      </w:r>
      <w:bookmarkEnd w:id="3"/>
    </w:p>
    <w:p w:rsidR="0034301F" w:rsidRPr="0034301F" w:rsidRDefault="004F41AD" w:rsidP="0034301F">
      <w:pPr>
        <w:pStyle w:val="Heading2"/>
      </w:pPr>
      <w:r>
        <w:t>PAC-MEN</w:t>
      </w:r>
    </w:p>
    <w:p w:rsidR="0034301F" w:rsidRPr="0034301F" w:rsidRDefault="0034301F" w:rsidP="0034301F">
      <w:r>
        <w:rPr>
          <w:noProof/>
          <w:lang w:eastAsia="pl-PL" w:bidi="ar-SA"/>
        </w:rPr>
        <w:drawing>
          <wp:inline distT="0" distB="0" distL="0" distR="0" wp14:anchorId="3C99CB28" wp14:editId="73137F17">
            <wp:extent cx="4280574" cy="22752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je dokumenty\Studia\Semestr VII\Wybrane aspekty inżynierii oprogramowania\PAC-MEN\ec6e55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74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81" w:rsidRDefault="000A1981" w:rsidP="00E377BE">
      <w:pPr>
        <w:pStyle w:val="Heading3"/>
      </w:pPr>
      <w:r>
        <w:t>Opis przypadku użycia</w:t>
      </w:r>
    </w:p>
    <w:p w:rsidR="004F41AD" w:rsidRPr="004F41AD" w:rsidRDefault="0034301F" w:rsidP="0034301F">
      <w:r>
        <w:t>Główna logika użycia aplikacji. Dowolny gracz ma możliwość zmiany sterowania Pac-Manami, wyświetlenia poprzednich wyników, wyjścia, bądź rozpoczęcia rozgrywki.</w:t>
      </w:r>
    </w:p>
    <w:p w:rsidR="000A1981" w:rsidRDefault="000A1981" w:rsidP="00E377BE">
      <w:pPr>
        <w:pStyle w:val="Heading3"/>
      </w:pPr>
      <w:r>
        <w:t>Aktorzy</w:t>
      </w:r>
    </w:p>
    <w:p w:rsidR="00C95464" w:rsidRDefault="00C95464" w:rsidP="007C76B0">
      <w:r>
        <w:t>Gracz 1 – użytkownik odpowiedzialny za sterowanie Pac-Manem nr 1.</w:t>
      </w:r>
    </w:p>
    <w:p w:rsidR="00C95464" w:rsidRPr="00C95464" w:rsidRDefault="00C95464" w:rsidP="007C76B0">
      <w:r>
        <w:t>Gracz 2 – użytkownik odpowiedzialny za sterowanie Pac-Manem nr 2.</w:t>
      </w:r>
    </w:p>
    <w:p w:rsidR="00273D56" w:rsidRDefault="00273D56" w:rsidP="00E377BE">
      <w:pPr>
        <w:pStyle w:val="Heading3"/>
      </w:pPr>
      <w:r w:rsidRPr="00C335B7">
        <w:t>Poziom</w:t>
      </w:r>
    </w:p>
    <w:p w:rsidR="00C95464" w:rsidRPr="00C95464" w:rsidRDefault="00C95464" w:rsidP="00C95464">
      <w:r>
        <w:t>Użytkownika</w:t>
      </w:r>
    </w:p>
    <w:p w:rsidR="00273D56" w:rsidRDefault="00273D56" w:rsidP="00E377BE">
      <w:pPr>
        <w:pStyle w:val="Heading3"/>
      </w:pPr>
      <w:r w:rsidRPr="00C335B7">
        <w:t>Cele użytkowników</w:t>
      </w:r>
    </w:p>
    <w:p w:rsidR="004F41AD" w:rsidRPr="004F41AD" w:rsidRDefault="006348D7" w:rsidP="004F41AD">
      <w:r>
        <w:lastRenderedPageBreak/>
        <w:t>Rozpoczęcie i zakończenie rozgrywki w PAC-MENa dla dwóch graczy.</w:t>
      </w:r>
    </w:p>
    <w:p w:rsidR="00273D56" w:rsidRDefault="00273D56" w:rsidP="00E377BE">
      <w:pPr>
        <w:pStyle w:val="Heading3"/>
      </w:pPr>
      <w:r w:rsidRPr="00C335B7">
        <w:t>Wyzwalacz</w:t>
      </w:r>
    </w:p>
    <w:p w:rsidR="007C76B0" w:rsidRPr="007C76B0" w:rsidRDefault="007C76B0" w:rsidP="007C76B0">
      <w:r>
        <w:t>P</w:t>
      </w:r>
      <w:r w:rsidRPr="007C76B0">
        <w:t>rzypadek użycia jest uruchamiany na żądanie użytkownika</w:t>
      </w:r>
      <w:r w:rsidR="007A5653">
        <w:t>.</w:t>
      </w:r>
    </w:p>
    <w:p w:rsidR="00273D56" w:rsidRDefault="00273D56" w:rsidP="00E377BE">
      <w:pPr>
        <w:pStyle w:val="Heading3"/>
      </w:pPr>
      <w:r w:rsidRPr="00C335B7">
        <w:t>Warunki końcowe</w:t>
      </w:r>
    </w:p>
    <w:p w:rsidR="007A5653" w:rsidRPr="007A5653" w:rsidRDefault="006348D7" w:rsidP="007A5653">
      <w:r>
        <w:t>Rozgrywka zakończyła się i został</w:t>
      </w:r>
      <w:r w:rsidR="007A5653">
        <w:t xml:space="preserve"> wyłoniony zwycięzc</w:t>
      </w:r>
      <w:r>
        <w:t>a</w:t>
      </w:r>
      <w:r w:rsidR="007A5653">
        <w:t xml:space="preserve"> </w:t>
      </w:r>
      <w:r>
        <w:t>lub wybrano opcję</w:t>
      </w:r>
      <w:r w:rsidR="007A5653">
        <w:t xml:space="preserve"> „Zamknij grę”.</w:t>
      </w:r>
    </w:p>
    <w:p w:rsidR="00273D56" w:rsidRDefault="00273D56" w:rsidP="00E377BE">
      <w:pPr>
        <w:pStyle w:val="Heading3"/>
      </w:pPr>
      <w:r w:rsidRPr="00C335B7">
        <w:t>Scenariusz główny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opcję uruchomienia gry</w:t>
      </w:r>
    </w:p>
    <w:p w:rsidR="007A5653" w:rsidRDefault="007A5653" w:rsidP="007A5653">
      <w:pPr>
        <w:pStyle w:val="ListParagraph"/>
        <w:numPr>
          <w:ilvl w:val="0"/>
          <w:numId w:val="3"/>
        </w:numPr>
      </w:pPr>
      <w:r>
        <w:t>Gracz 1 (2) wybiera ustawienia rozgrywki</w:t>
      </w:r>
    </w:p>
    <w:p w:rsidR="007A5653" w:rsidRPr="007A5653" w:rsidRDefault="007A5653" w:rsidP="007A5653">
      <w:pPr>
        <w:pStyle w:val="ListParagraph"/>
        <w:numPr>
          <w:ilvl w:val="0"/>
          <w:numId w:val="3"/>
        </w:numPr>
      </w:pPr>
      <w:r>
        <w:t>Obaj gracze rozpoczynają rozgrywkę</w:t>
      </w:r>
    </w:p>
    <w:p w:rsidR="00273D56" w:rsidRDefault="00273D56" w:rsidP="00E377BE">
      <w:pPr>
        <w:pStyle w:val="Heading3"/>
      </w:pPr>
      <w:r w:rsidRPr="00C335B7">
        <w:t>Scenariusze alternatywne</w:t>
      </w:r>
    </w:p>
    <w:p w:rsidR="004F41AD" w:rsidRPr="004F41AD" w:rsidRDefault="004F41AD" w:rsidP="004F41AD">
      <w:r>
        <w:t>Przed krokiem 1) użytkownicy mają możliwość wybrania opcji „Wyświetl wyniki”</w:t>
      </w:r>
      <w:r w:rsidR="00E11B56">
        <w:t xml:space="preserve"> lub „Zmień sterowanie”</w:t>
      </w:r>
      <w:r>
        <w:t>.</w:t>
      </w:r>
    </w:p>
    <w:p w:rsidR="00273D56" w:rsidRDefault="00273D56" w:rsidP="00E377BE">
      <w:pPr>
        <w:pStyle w:val="Heading3"/>
      </w:pPr>
      <w:r w:rsidRPr="00C335B7">
        <w:t>Decyzje</w:t>
      </w:r>
    </w:p>
    <w:p w:rsidR="006348D7" w:rsidRPr="006348D7" w:rsidRDefault="006348D7" w:rsidP="006348D7">
      <w:r>
        <w:t>Będąc w kroku 2) użytkownik musi mieć możliwość cofnięcia decyzji uruchamiania gry.</w:t>
      </w:r>
    </w:p>
    <w:p w:rsidR="004905D2" w:rsidRDefault="00056D49" w:rsidP="00E377BE">
      <w:pPr>
        <w:pStyle w:val="Heading1"/>
      </w:pPr>
      <w:bookmarkStart w:id="4" w:name="_Toc259470606"/>
      <w:r w:rsidRPr="00C335B7">
        <w:t>Wymagania niefunkcjonalne</w:t>
      </w:r>
      <w:bookmarkEnd w:id="4"/>
    </w:p>
    <w:p w:rsidR="00C97041" w:rsidRDefault="00C97041" w:rsidP="00E377BE">
      <w:pPr>
        <w:pStyle w:val="Heading2"/>
      </w:pPr>
      <w:bookmarkStart w:id="5" w:name="_Toc259470607"/>
      <w:r>
        <w:t>Wymagania względem projektu</w:t>
      </w:r>
      <w:bookmarkEnd w:id="5"/>
    </w:p>
    <w:p w:rsidR="003C1142" w:rsidRDefault="002D3821" w:rsidP="00510A4A">
      <w:pPr>
        <w:pStyle w:val="Heading3"/>
      </w:pPr>
      <w:r>
        <w:t>Czas realizacji</w:t>
      </w:r>
    </w:p>
    <w:p w:rsidR="00510A4A" w:rsidRPr="00510A4A" w:rsidRDefault="002D3821" w:rsidP="002D3821">
      <w:r>
        <w:t>Końcowym czasem re</w:t>
      </w:r>
      <w:r w:rsidR="0007725E">
        <w:t>alizacji projektu jest termin o</w:t>
      </w:r>
      <w:bookmarkStart w:id="6" w:name="_GoBack"/>
      <w:bookmarkEnd w:id="6"/>
      <w:r>
        <w:t>statnich zajęć zimowego semestru AGH w roku 2016/17, czyli 27.01.2017r.</w:t>
      </w:r>
    </w:p>
    <w:p w:rsidR="001C0E6F" w:rsidRPr="00C335B7" w:rsidRDefault="001C0E6F" w:rsidP="00E377BE">
      <w:pPr>
        <w:pStyle w:val="Heading2"/>
      </w:pPr>
      <w:bookmarkStart w:id="7" w:name="_Toc259470608"/>
      <w:r w:rsidRPr="00C335B7">
        <w:t>Reguły biznesowe</w:t>
      </w:r>
      <w:bookmarkEnd w:id="7"/>
    </w:p>
    <w:p w:rsidR="00056D49" w:rsidRPr="00C335B7" w:rsidRDefault="00510A4A" w:rsidP="00E377BE">
      <w:pPr>
        <w:pStyle w:val="Heading3"/>
      </w:pPr>
      <w:r>
        <w:t>Odpłatność</w:t>
      </w:r>
    </w:p>
    <w:p w:rsidR="00056D49" w:rsidRPr="00C335B7" w:rsidRDefault="00510A4A" w:rsidP="00E377BE">
      <w:r>
        <w:t>System jest w pełni darmowy i dozwolona jest jego replikacja jak i rozprzestrzenianie.</w:t>
      </w:r>
    </w:p>
    <w:p w:rsidR="00B5578C" w:rsidRDefault="00B5578C" w:rsidP="00E377BE">
      <w:pPr>
        <w:pStyle w:val="Heading2"/>
      </w:pPr>
      <w:bookmarkStart w:id="8" w:name="_Toc259470609"/>
      <w:r>
        <w:t>Ograniczenia implementacji</w:t>
      </w:r>
      <w:bookmarkEnd w:id="8"/>
    </w:p>
    <w:p w:rsidR="002D3821" w:rsidRDefault="002D3821" w:rsidP="002D3821">
      <w:pPr>
        <w:pStyle w:val="Heading3"/>
      </w:pPr>
      <w:r>
        <w:t>Język</w:t>
      </w:r>
    </w:p>
    <w:p w:rsidR="002D3821" w:rsidRDefault="002D3821" w:rsidP="002D3821">
      <w:r>
        <w:t>System jest napisany z wykorzystaniem języka programowania Java i wbudowanych w nim bibliotek.</w:t>
      </w:r>
    </w:p>
    <w:p w:rsidR="00C335B7" w:rsidRDefault="00C335B7" w:rsidP="00E377BE">
      <w:pPr>
        <w:pStyle w:val="Heading2"/>
      </w:pPr>
      <w:bookmarkStart w:id="9" w:name="_Toc259470610"/>
      <w:r w:rsidRPr="00C335B7">
        <w:t>Dostępność</w:t>
      </w:r>
      <w:r w:rsidR="00B5578C">
        <w:t>, wydajność, niezawodność</w:t>
      </w:r>
      <w:bookmarkEnd w:id="9"/>
    </w:p>
    <w:p w:rsidR="003C1142" w:rsidRDefault="003C1142" w:rsidP="003C1142">
      <w:pPr>
        <w:pStyle w:val="Heading3"/>
      </w:pPr>
      <w:bookmarkStart w:id="10" w:name="_Toc259470611"/>
      <w:r>
        <w:t>Łatwość użycia</w:t>
      </w:r>
    </w:p>
    <w:p w:rsidR="003C1142" w:rsidRDefault="003C1142" w:rsidP="003C1142">
      <w:r>
        <w:t>Możliwość wykorzystania wszystkich funkcjonalności systemu bez potrzeby dodatkowego szkolenia.</w:t>
      </w:r>
    </w:p>
    <w:p w:rsidR="00FB61D5" w:rsidRDefault="00FB61D5" w:rsidP="00FB61D5">
      <w:pPr>
        <w:pStyle w:val="Heading3"/>
      </w:pPr>
      <w:r>
        <w:t>Niezawodność</w:t>
      </w:r>
    </w:p>
    <w:p w:rsidR="00FB61D5" w:rsidRDefault="00FB61D5" w:rsidP="003C1142">
      <w:r>
        <w:t>Brak jakichkolwiek błędów występujących w trakcie działania systemu.</w:t>
      </w:r>
    </w:p>
    <w:p w:rsidR="00FB61D5" w:rsidRDefault="00FB61D5" w:rsidP="00FB61D5">
      <w:pPr>
        <w:pStyle w:val="Heading3"/>
      </w:pPr>
      <w:r>
        <w:t>Szybkość działania</w:t>
      </w:r>
    </w:p>
    <w:p w:rsidR="00B5578C" w:rsidRDefault="00FB61D5" w:rsidP="00BC7D83">
      <w:r>
        <w:t>Brak zauważalnych opóźnień w działaniu systemu. Czas reakcji &lt;</w:t>
      </w:r>
      <w:r w:rsidR="00BC7D83">
        <w:t>1</w:t>
      </w:r>
      <w:r>
        <w:t>00ms.</w:t>
      </w:r>
      <w:bookmarkEnd w:id="10"/>
    </w:p>
    <w:p w:rsidR="00B5578C" w:rsidRDefault="00B5578C" w:rsidP="00E377BE">
      <w:pPr>
        <w:pStyle w:val="Heading2"/>
      </w:pPr>
      <w:bookmarkStart w:id="11" w:name="_Toc259470612"/>
      <w:r>
        <w:lastRenderedPageBreak/>
        <w:t>Dokumentacja</w:t>
      </w:r>
      <w:bookmarkEnd w:id="11"/>
    </w:p>
    <w:p w:rsidR="001D0712" w:rsidRPr="00BC7D83" w:rsidRDefault="00027556" w:rsidP="00E377BE">
      <w:pPr>
        <w:rPr>
          <w:color w:val="FF0000"/>
        </w:rPr>
      </w:pPr>
      <w:r w:rsidRPr="00BC7D83">
        <w:rPr>
          <w:color w:val="FF0000"/>
        </w:rPr>
        <w:t>Jakie są w</w:t>
      </w:r>
      <w:r w:rsidR="001D0712" w:rsidRPr="00BC7D83">
        <w:rPr>
          <w:color w:val="FF0000"/>
        </w:rPr>
        <w:t>ytyczne dla dokumentacji użytkownika, dokumentacji projektowej oraz kodu</w:t>
      </w:r>
      <w:r w:rsidRPr="00BC7D83">
        <w:rPr>
          <w:color w:val="FF0000"/>
        </w:rPr>
        <w:t>?</w:t>
      </w:r>
    </w:p>
    <w:p w:rsidR="00BC7D83" w:rsidRPr="00BC7D83" w:rsidRDefault="00BC7D83" w:rsidP="00E377BE">
      <w:pPr>
        <w:rPr>
          <w:color w:val="FF0000"/>
        </w:rPr>
      </w:pPr>
      <w:r w:rsidRPr="00BC7D83">
        <w:rPr>
          <w:color w:val="FF0000"/>
        </w:rPr>
        <w:t>???</w:t>
      </w:r>
    </w:p>
    <w:p w:rsidR="00BC7D83" w:rsidRPr="00BC7D83" w:rsidRDefault="00B5578C" w:rsidP="00BC7D83">
      <w:pPr>
        <w:pStyle w:val="Heading2"/>
      </w:pPr>
      <w:bookmarkStart w:id="12" w:name="_Toc259470613"/>
      <w:r>
        <w:t>Utrzymanie systemu</w:t>
      </w:r>
      <w:bookmarkEnd w:id="12"/>
    </w:p>
    <w:p w:rsidR="00BC7D83" w:rsidRDefault="00BC7D83" w:rsidP="00BC7D83">
      <w:pPr>
        <w:pStyle w:val="Heading3"/>
      </w:pPr>
      <w:r>
        <w:t>Utrzymanie po finalizacji projektu</w:t>
      </w:r>
    </w:p>
    <w:p w:rsidR="00C335B7" w:rsidRPr="00C335B7" w:rsidRDefault="00BC7D83" w:rsidP="00BC7D83">
      <w:r>
        <w:t>Po zakończeniu budowy i oddaniu systemu do użytku nie będzie on dalej utrzymywany i rozwijany.</w:t>
      </w:r>
    </w:p>
    <w:p w:rsidR="00705F5C" w:rsidRPr="00C335B7" w:rsidRDefault="00705F5C" w:rsidP="00E377BE">
      <w:pPr>
        <w:pStyle w:val="Heading1"/>
      </w:pPr>
      <w:bookmarkStart w:id="13" w:name="_Toc259470614"/>
      <w:r w:rsidRPr="00C335B7">
        <w:t>Model dziedziny</w:t>
      </w:r>
      <w:bookmarkEnd w:id="13"/>
    </w:p>
    <w:p w:rsidR="00705F5C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>[Diagram]</w:t>
      </w:r>
    </w:p>
    <w:p w:rsidR="009956B3" w:rsidRPr="00E00F82" w:rsidRDefault="009956B3" w:rsidP="00E377BE">
      <w:pPr>
        <w:rPr>
          <w:color w:val="4F81BD"/>
        </w:rPr>
      </w:pPr>
      <w:r w:rsidRPr="00E00F82">
        <w:rPr>
          <w:color w:val="4F81BD"/>
        </w:rPr>
        <w:t xml:space="preserve">[Opis odpowiedzialności klas </w:t>
      </w:r>
      <w:r w:rsidR="00A250C8" w:rsidRPr="00E00F82">
        <w:rPr>
          <w:color w:val="4F81BD"/>
        </w:rPr>
        <w:t>obiektów</w:t>
      </w:r>
      <w:r w:rsidR="002005DE" w:rsidRPr="00E00F82">
        <w:rPr>
          <w:color w:val="4F81BD"/>
        </w:rPr>
        <w:t>]</w:t>
      </w:r>
    </w:p>
    <w:p w:rsidR="00414E30" w:rsidRDefault="00414E30" w:rsidP="00E377BE">
      <w:pPr>
        <w:pStyle w:val="Heading1"/>
      </w:pPr>
      <w:bookmarkStart w:id="14" w:name="_Toc259470615"/>
      <w:r>
        <w:t>Modele stanów obiektów dziedziny</w:t>
      </w:r>
      <w:bookmarkEnd w:id="14"/>
    </w:p>
    <w:p w:rsidR="00414E30" w:rsidRPr="00E00F82" w:rsidRDefault="00414E30" w:rsidP="00E377BE">
      <w:pPr>
        <w:rPr>
          <w:color w:val="4F81BD"/>
        </w:rPr>
      </w:pPr>
      <w:r w:rsidRPr="00E00F82">
        <w:rPr>
          <w:color w:val="4F81BD"/>
        </w:rPr>
        <w:t>Opcjonalne. Dla systemów, których zachowanie zależy od stanu obiektów.</w:t>
      </w:r>
    </w:p>
    <w:p w:rsidR="00500892" w:rsidRDefault="00500892" w:rsidP="00E377BE">
      <w:pPr>
        <w:pStyle w:val="Heading1"/>
      </w:pPr>
      <w:bookmarkStart w:id="15" w:name="_Toc259470616"/>
      <w:r>
        <w:t>Problemy i ryzyka</w:t>
      </w:r>
      <w:bookmarkEnd w:id="15"/>
    </w:p>
    <w:p w:rsidR="000E7C65" w:rsidRPr="00E00F82" w:rsidRDefault="000E7C65" w:rsidP="00E377BE">
      <w:pPr>
        <w:rPr>
          <w:color w:val="4F81BD"/>
        </w:rPr>
      </w:pPr>
      <w:r w:rsidRPr="00E00F82">
        <w:rPr>
          <w:color w:val="4F81BD"/>
        </w:rPr>
        <w:t xml:space="preserve">Ryzyka są to sytuacje wpływające na projekt, które mogą zdarzyć się z prawdopodobieństwem &gt; 0 i &lt; 1. </w:t>
      </w:r>
    </w:p>
    <w:sectPr w:rsidR="000E7C65" w:rsidRPr="00E00F82" w:rsidSect="001770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90" w:rsidRDefault="00352090" w:rsidP="00E377BE">
      <w:r>
        <w:separator/>
      </w:r>
    </w:p>
  </w:endnote>
  <w:endnote w:type="continuationSeparator" w:id="0">
    <w:p w:rsidR="00352090" w:rsidRDefault="00352090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07725E" w:rsidRPr="0007725E">
      <w:rPr>
        <w:rFonts w:ascii="Cambria" w:hAnsi="Cambria"/>
        <w:noProof/>
        <w:sz w:val="28"/>
        <w:szCs w:val="28"/>
      </w:rPr>
      <w:t>4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90" w:rsidRDefault="00352090" w:rsidP="00E377BE">
      <w:r>
        <w:separator/>
      </w:r>
    </w:p>
  </w:footnote>
  <w:footnote w:type="continuationSeparator" w:id="0">
    <w:p w:rsidR="00352090" w:rsidRDefault="00352090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77E"/>
    <w:multiLevelType w:val="hybridMultilevel"/>
    <w:tmpl w:val="7B948320"/>
    <w:lvl w:ilvl="0" w:tplc="81D2C6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6D95C1B"/>
    <w:multiLevelType w:val="hybridMultilevel"/>
    <w:tmpl w:val="8138B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4"/>
    <w:rsid w:val="00000615"/>
    <w:rsid w:val="00016E1D"/>
    <w:rsid w:val="00020D2A"/>
    <w:rsid w:val="00027556"/>
    <w:rsid w:val="00027929"/>
    <w:rsid w:val="0003462D"/>
    <w:rsid w:val="00056D49"/>
    <w:rsid w:val="00062508"/>
    <w:rsid w:val="00066146"/>
    <w:rsid w:val="0007725E"/>
    <w:rsid w:val="000A1981"/>
    <w:rsid w:val="000B3E49"/>
    <w:rsid w:val="000C4DCC"/>
    <w:rsid w:val="000E7C65"/>
    <w:rsid w:val="00126BA0"/>
    <w:rsid w:val="0017707D"/>
    <w:rsid w:val="001937EA"/>
    <w:rsid w:val="001C0E6F"/>
    <w:rsid w:val="001D0712"/>
    <w:rsid w:val="001D26BA"/>
    <w:rsid w:val="001D5ABC"/>
    <w:rsid w:val="002005DE"/>
    <w:rsid w:val="00200721"/>
    <w:rsid w:val="0020437A"/>
    <w:rsid w:val="002334B3"/>
    <w:rsid w:val="00244899"/>
    <w:rsid w:val="00252C94"/>
    <w:rsid w:val="002575D0"/>
    <w:rsid w:val="00273D56"/>
    <w:rsid w:val="002B327A"/>
    <w:rsid w:val="002D31E8"/>
    <w:rsid w:val="002D3821"/>
    <w:rsid w:val="002E76BA"/>
    <w:rsid w:val="003001E0"/>
    <w:rsid w:val="00307CC3"/>
    <w:rsid w:val="0034301F"/>
    <w:rsid w:val="00352090"/>
    <w:rsid w:val="00384095"/>
    <w:rsid w:val="00385B46"/>
    <w:rsid w:val="003A0F54"/>
    <w:rsid w:val="003A36C4"/>
    <w:rsid w:val="003C1142"/>
    <w:rsid w:val="003C2980"/>
    <w:rsid w:val="00414E30"/>
    <w:rsid w:val="00415C31"/>
    <w:rsid w:val="004608B1"/>
    <w:rsid w:val="00480865"/>
    <w:rsid w:val="004905D2"/>
    <w:rsid w:val="004B20BB"/>
    <w:rsid w:val="004D1C39"/>
    <w:rsid w:val="004F41AD"/>
    <w:rsid w:val="00500892"/>
    <w:rsid w:val="00510A4A"/>
    <w:rsid w:val="00590451"/>
    <w:rsid w:val="00595308"/>
    <w:rsid w:val="00610312"/>
    <w:rsid w:val="006348D7"/>
    <w:rsid w:val="0069342C"/>
    <w:rsid w:val="006B2653"/>
    <w:rsid w:val="006B7B30"/>
    <w:rsid w:val="00700028"/>
    <w:rsid w:val="00705F5C"/>
    <w:rsid w:val="0070618B"/>
    <w:rsid w:val="007073D0"/>
    <w:rsid w:val="00771143"/>
    <w:rsid w:val="007A5653"/>
    <w:rsid w:val="007C76B0"/>
    <w:rsid w:val="008B4589"/>
    <w:rsid w:val="0093321A"/>
    <w:rsid w:val="009659D6"/>
    <w:rsid w:val="009956B3"/>
    <w:rsid w:val="009A3B15"/>
    <w:rsid w:val="00A015B0"/>
    <w:rsid w:val="00A05D06"/>
    <w:rsid w:val="00A250C8"/>
    <w:rsid w:val="00A671BE"/>
    <w:rsid w:val="00A7078E"/>
    <w:rsid w:val="00B21C9C"/>
    <w:rsid w:val="00B34817"/>
    <w:rsid w:val="00B5578C"/>
    <w:rsid w:val="00B961C6"/>
    <w:rsid w:val="00BB38D6"/>
    <w:rsid w:val="00BC7D83"/>
    <w:rsid w:val="00BF55A4"/>
    <w:rsid w:val="00C335B7"/>
    <w:rsid w:val="00C700C9"/>
    <w:rsid w:val="00C95464"/>
    <w:rsid w:val="00C97041"/>
    <w:rsid w:val="00C97221"/>
    <w:rsid w:val="00CB0C3A"/>
    <w:rsid w:val="00CD2784"/>
    <w:rsid w:val="00D103B2"/>
    <w:rsid w:val="00D924AF"/>
    <w:rsid w:val="00DB1704"/>
    <w:rsid w:val="00DB4DC2"/>
    <w:rsid w:val="00E00F82"/>
    <w:rsid w:val="00E11B56"/>
    <w:rsid w:val="00E270BD"/>
    <w:rsid w:val="00E377BE"/>
    <w:rsid w:val="00F07BF4"/>
    <w:rsid w:val="00F3441F"/>
    <w:rsid w:val="00F47095"/>
    <w:rsid w:val="00F6051A"/>
    <w:rsid w:val="00F715BC"/>
    <w:rsid w:val="00FA6637"/>
    <w:rsid w:val="00FB60EE"/>
    <w:rsid w:val="00FB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hAnsi="Cambria"/>
      <w:b/>
      <w:bCs/>
      <w:sz w:val="22"/>
      <w:szCs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hAnsi="Cambria"/>
      <w:b/>
      <w:bCs/>
      <w:color w:val="7F7F7F"/>
      <w:sz w:val="22"/>
      <w:szCs w:val="22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hAnsi="Cambria"/>
      <w:b/>
      <w:bCs/>
      <w:i/>
      <w:iCs/>
      <w:color w:val="7F7F7F"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hAnsi="Cambria"/>
      <w:i/>
      <w:iCs/>
      <w:sz w:val="22"/>
      <w:szCs w:val="22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hAnsi="Cambria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hAnsi="Cambria"/>
      <w:i/>
      <w:iCs/>
      <w:spacing w:val="5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Studia\Semestr%20VII\Wybrane%20aspekty%20in&#380;ynierii%20oprogramowania\PAC-MEN\1.%20Dokumentacja%20analityczna%20systemu%20-%20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134</TotalTime>
  <Pages>5</Pages>
  <Words>724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5059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Manny</dc:creator>
  <cp:lastModifiedBy>Łukasz Ujma</cp:lastModifiedBy>
  <cp:revision>10</cp:revision>
  <dcterms:created xsi:type="dcterms:W3CDTF">2016-10-19T15:57:00Z</dcterms:created>
  <dcterms:modified xsi:type="dcterms:W3CDTF">2016-11-25T11:29:00Z</dcterms:modified>
</cp:coreProperties>
</file>